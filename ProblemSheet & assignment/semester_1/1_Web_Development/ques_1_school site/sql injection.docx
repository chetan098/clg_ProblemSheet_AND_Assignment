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BB1B4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3A2BB3ED" wp14:editId="39A26B28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854D6C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29F3EBE1" w14:textId="77777777" w:rsidTr="00FA7409">
        <w:trPr>
          <w:trHeight w:val="4320"/>
        </w:trPr>
        <w:tc>
          <w:tcPr>
            <w:tcW w:w="10800" w:type="dxa"/>
          </w:tcPr>
          <w:p w14:paraId="7B1D3129" w14:textId="77777777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3CECC294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0DACE57E" w14:textId="7F1319AE" w:rsidR="004048B0" w:rsidRPr="003E6402" w:rsidRDefault="003E6402" w:rsidP="003E6402">
            <w:pPr>
              <w:pStyle w:val="Title"/>
              <w:jc w:val="left"/>
              <w:rPr>
                <w:rFonts w:ascii="Algerian" w:hAnsi="Algerian"/>
                <w:color w:val="B14C1F"/>
              </w:rPr>
            </w:pPr>
            <w:r w:rsidRPr="003E6402">
              <w:rPr>
                <w:rFonts w:ascii="Algerian" w:hAnsi="Algerian"/>
              </w:rPr>
              <w:t>sql injection</w:t>
            </w:r>
          </w:p>
        </w:tc>
      </w:tr>
      <w:tr w:rsidR="004048B0" w:rsidRPr="004048B0" w14:paraId="085F307C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1F17D42" w14:textId="359BCC07" w:rsidR="004048B0" w:rsidRPr="002E0886" w:rsidRDefault="003E6402" w:rsidP="004048B0">
            <w:pPr>
              <w:pStyle w:val="Subtitle"/>
              <w:framePr w:wrap="auto" w:vAnchor="margin" w:hAnchor="text" w:yAlign="inline"/>
              <w:rPr>
                <w:rFonts w:ascii="Algerian" w:hAnsi="Algerian"/>
              </w:rPr>
            </w:pPr>
            <w:r w:rsidRPr="002E0886">
              <w:rPr>
                <w:rFonts w:ascii="Algerian" w:hAnsi="Algerian"/>
              </w:rPr>
              <w:t>bug report</w:t>
            </w:r>
          </w:p>
        </w:tc>
      </w:tr>
      <w:tr w:rsidR="004048B0" w:rsidRPr="004048B0" w14:paraId="449CAFDE" w14:textId="77777777" w:rsidTr="008F1ABD">
        <w:trPr>
          <w:trHeight w:val="6491"/>
        </w:trPr>
        <w:tc>
          <w:tcPr>
            <w:tcW w:w="10800" w:type="dxa"/>
            <w:vAlign w:val="bottom"/>
          </w:tcPr>
          <w:p w14:paraId="46D3C0EA" w14:textId="14B8EA0D" w:rsidR="004048B0" w:rsidRPr="002E0886" w:rsidRDefault="003E6402" w:rsidP="004048B0">
            <w:pPr>
              <w:pStyle w:val="CoverInfo"/>
              <w:rPr>
                <w:b/>
                <w:bCs/>
                <w:noProof/>
              </w:rPr>
            </w:pPr>
            <w:r w:rsidRPr="002E0886">
              <w:rPr>
                <w:b/>
                <w:bCs/>
                <w:noProof/>
              </w:rPr>
              <w:t>Chetan Pujari</w:t>
            </w:r>
            <w:r w:rsidR="004048B0" w:rsidRPr="002E0886">
              <w:rPr>
                <w:b/>
                <w:bCs/>
                <w:noProof/>
              </w:rPr>
              <w:t xml:space="preserve"> </w:t>
            </w:r>
            <w:sdt>
              <w:sdtPr>
                <w:rPr>
                  <w:b/>
                  <w:bCs/>
                  <w:noProof/>
                </w:rPr>
                <w:id w:val="-1690362417"/>
                <w:placeholder>
                  <w:docPart w:val="0BD4068BC216469B910CC6E882398014"/>
                </w:placeholder>
                <w:temporary/>
                <w:showingPlcHdr/>
                <w15:appearance w15:val="hidden"/>
              </w:sdtPr>
              <w:sdtContent>
                <w:r w:rsidR="004048B0" w:rsidRPr="002E0886">
                  <w:rPr>
                    <w:b/>
                    <w:bCs/>
                    <w:noProof/>
                  </w:rPr>
                  <w:t>|</w:t>
                </w:r>
              </w:sdtContent>
            </w:sdt>
            <w:r w:rsidR="004048B0" w:rsidRPr="002E0886">
              <w:rPr>
                <w:b/>
                <w:bCs/>
                <w:noProof/>
              </w:rPr>
              <w:t xml:space="preserve"> </w:t>
            </w:r>
            <w:r w:rsidRPr="002E0886">
              <w:rPr>
                <w:b/>
                <w:bCs/>
                <w:noProof/>
              </w:rPr>
              <w:t>chetanpujari125@gmail.com</w:t>
            </w:r>
          </w:p>
        </w:tc>
      </w:tr>
    </w:tbl>
    <w:p w14:paraId="4A13AFD7" w14:textId="77777777" w:rsidR="00B678B1" w:rsidRPr="004048B0" w:rsidRDefault="00B678B1" w:rsidP="004048B0"/>
    <w:p w14:paraId="704D9CED" w14:textId="77777777" w:rsidR="00E92204" w:rsidRDefault="00E92204" w:rsidP="004048B0">
      <w:pPr>
        <w:pStyle w:val="CoverInfo"/>
        <w:sectPr w:rsidR="00E92204" w:rsidSect="006F5A91">
          <w:footerReference w:type="default" r:id="rId15"/>
          <w:footerReference w:type="first" r:id="rId16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C8A176C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26F5B221" wp14:editId="3ABF523D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17B02427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08B176A9" w14:textId="77777777" w:rsidR="00C17936" w:rsidRPr="004048B0" w:rsidRDefault="00C17936" w:rsidP="00E92204">
            <w:pPr>
              <w:pStyle w:val="CoverInfo"/>
              <w:spacing w:before="0"/>
            </w:pPr>
          </w:p>
          <w:p w14:paraId="1B21DE94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7D649B8B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8C2B51E" wp14:editId="40AB1A43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3B1B1134" w14:textId="77777777" w:rsidTr="00C17936">
        <w:trPr>
          <w:trHeight w:val="1368"/>
        </w:trPr>
        <w:tc>
          <w:tcPr>
            <w:tcW w:w="3168" w:type="dxa"/>
            <w:vMerge/>
          </w:tcPr>
          <w:p w14:paraId="5B679AFF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30B216A2" w14:textId="701B7D45" w:rsidR="00517D36" w:rsidRPr="004048B0" w:rsidRDefault="003E6402" w:rsidP="00C17936">
            <w:pPr>
              <w:pStyle w:val="Heading1"/>
            </w:pPr>
            <w:r>
              <w:t>sql injection</w:t>
            </w:r>
          </w:p>
        </w:tc>
      </w:tr>
      <w:tr w:rsidR="00517D36" w:rsidRPr="004048B0" w14:paraId="6A6324A8" w14:textId="77777777" w:rsidTr="00C17936">
        <w:trPr>
          <w:trHeight w:val="7443"/>
        </w:trPr>
        <w:tc>
          <w:tcPr>
            <w:tcW w:w="3168" w:type="dxa"/>
            <w:vMerge/>
          </w:tcPr>
          <w:p w14:paraId="186FD541" w14:textId="77777777" w:rsidR="00517D36" w:rsidRPr="004048B0" w:rsidRDefault="00517D36" w:rsidP="00D51608"/>
        </w:tc>
        <w:tc>
          <w:tcPr>
            <w:tcW w:w="6035" w:type="dxa"/>
          </w:tcPr>
          <w:p w14:paraId="1554DE88" w14:textId="77777777" w:rsidR="00517D36" w:rsidRPr="003E6402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73E9B88E" w14:textId="77777777" w:rsidR="00517D36" w:rsidRPr="003E6402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31D48E52" w14:textId="0B5D0631" w:rsidR="003E6402" w:rsidRPr="003E6402" w:rsidRDefault="003E6402" w:rsidP="003E6402">
            <w:pPr>
              <w:rPr>
                <w:rFonts w:cstheme="minorHAnsi"/>
                <w:color w:val="FFFFFF" w:themeColor="background1"/>
                <w:sz w:val="32"/>
                <w:szCs w:val="32"/>
              </w:rPr>
            </w:pPr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 xml:space="preserve">In </w:t>
            </w:r>
            <w:proofErr w:type="spellStart"/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>sql</w:t>
            </w:r>
            <w:proofErr w:type="spellEnd"/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 xml:space="preserve"> injection bug, attacker try to inject the </w:t>
            </w:r>
            <w:proofErr w:type="spellStart"/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>sql</w:t>
            </w:r>
            <w:proofErr w:type="spellEnd"/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 xml:space="preserve"> quer</w:t>
            </w:r>
            <w:r>
              <w:rPr>
                <w:rFonts w:cstheme="minorHAnsi"/>
                <w:color w:val="FFFFFF" w:themeColor="background1"/>
                <w:sz w:val="32"/>
                <w:szCs w:val="32"/>
              </w:rPr>
              <w:t>ies</w:t>
            </w:r>
            <w:r w:rsidRPr="003E6402">
              <w:rPr>
                <w:rFonts w:cstheme="minorHAnsi"/>
                <w:color w:val="FFFFFF" w:themeColor="background1"/>
                <w:sz w:val="32"/>
                <w:szCs w:val="32"/>
              </w:rPr>
              <w:t xml:space="preserve"> which generates the error in the site and login as admin without username and password.</w:t>
            </w:r>
          </w:p>
          <w:p w14:paraId="6DC99B99" w14:textId="71C87244" w:rsidR="00517D36" w:rsidRPr="003E6402" w:rsidRDefault="00517D36" w:rsidP="003E6402">
            <w:pPr>
              <w:pStyle w:val="NormalBold"/>
            </w:pPr>
          </w:p>
        </w:tc>
      </w:tr>
    </w:tbl>
    <w:p w14:paraId="78822668" w14:textId="77777777" w:rsidR="00114118" w:rsidRPr="004048B0" w:rsidRDefault="00114118"/>
    <w:p w14:paraId="34085AC5" w14:textId="77777777" w:rsidR="007762BF" w:rsidRPr="004048B0" w:rsidRDefault="007762BF">
      <w:pPr>
        <w:sectPr w:rsidR="007762BF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F8EFC20" w14:textId="77777777" w:rsidR="00114118" w:rsidRPr="004048B0" w:rsidRDefault="00114118"/>
    <w:p w14:paraId="2971334E" w14:textId="7BCD215E" w:rsidR="00C17659" w:rsidRDefault="00C17659" w:rsidP="00C17659">
      <w:r w:rsidRPr="004048B0">
        <w:rPr>
          <w:noProof/>
          <w:lang w:eastAsia="en-AU"/>
        </w:rPr>
        <w:drawing>
          <wp:inline distT="0" distB="0" distL="0" distR="0" wp14:anchorId="3C12A30F" wp14:editId="32064A85">
            <wp:extent cx="2286000" cy="222740"/>
            <wp:effectExtent l="0" t="0" r="0" b="6350"/>
            <wp:docPr id="20" name="Graphic 2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7861" w14:textId="77777777" w:rsidR="002C6D6D" w:rsidRDefault="002C6D6D" w:rsidP="002C6D6D">
      <w:pPr>
        <w:pStyle w:val="Title"/>
        <w:ind w:left="2160"/>
        <w:jc w:val="left"/>
        <w:rPr>
          <w:rFonts w:ascii="Adobe Gothic Std B" w:eastAsia="Adobe Gothic Std B" w:hAnsi="Adobe Gothic Std B"/>
          <w:b/>
          <w:bCs/>
          <w:color w:val="B14C1F"/>
        </w:rPr>
      </w:pPr>
    </w:p>
    <w:p w14:paraId="334DD3F6" w14:textId="49C52F98" w:rsidR="002C6D6D" w:rsidRDefault="002C6D6D" w:rsidP="002C6D6D">
      <w:pPr>
        <w:pStyle w:val="Title"/>
        <w:ind w:left="2160"/>
        <w:jc w:val="left"/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  <w:r>
        <w:rPr>
          <w:rFonts w:ascii="Adobe Gothic Std B" w:eastAsia="Adobe Gothic Std B" w:hAnsi="Adobe Gothic Std B"/>
          <w:b/>
          <w:bCs/>
          <w:color w:val="B14C1F"/>
        </w:rPr>
        <w:t xml:space="preserve"> </w:t>
      </w:r>
      <w:r w:rsidR="00C17659" w:rsidRPr="005B1F4C">
        <w:rPr>
          <w:rFonts w:ascii="Adobe Gothic Std B" w:eastAsia="Adobe Gothic Std B" w:hAnsi="Adobe Gothic Std B"/>
          <w:b/>
          <w:bCs/>
          <w:color w:val="B14C1F"/>
        </w:rPr>
        <w:t>PRACTICAL</w:t>
      </w:r>
      <w:r w:rsidR="00C17659">
        <w:tab/>
      </w:r>
      <w:r w:rsidR="00C17659">
        <w:tab/>
      </w:r>
      <w:r w:rsidR="00C17659">
        <w:tab/>
      </w:r>
      <w:r w:rsidRPr="002C6D6D">
        <w:rPr>
          <w:sz w:val="72"/>
          <w:szCs w:val="72"/>
        </w:rPr>
        <w:t xml:space="preserve">                         </w:t>
      </w:r>
      <w:r>
        <w:rPr>
          <w:sz w:val="72"/>
          <w:szCs w:val="72"/>
        </w:rPr>
        <w:t xml:space="preserve">           </w:t>
      </w:r>
      <w:r w:rsidR="00C17659" w:rsidRPr="002C6D6D">
        <w:rPr>
          <w:rFonts w:ascii="Adobe Gothic Std B" w:eastAsia="Adobe Gothic Std B" w:hAnsi="Adobe Gothic Std B"/>
          <w:b/>
          <w:bCs/>
          <w:color w:val="B14C1F"/>
          <w:sz w:val="72"/>
          <w:szCs w:val="72"/>
        </w:rPr>
        <w:t>EXPLANATION</w:t>
      </w:r>
      <w:r w:rsidR="00C17659"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ab/>
      </w:r>
      <w:r w:rsidR="00C17659"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ab/>
        <w:t xml:space="preserve">             </w:t>
      </w:r>
      <w: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 xml:space="preserve">                                    </w:t>
      </w:r>
    </w:p>
    <w:p w14:paraId="03811359" w14:textId="77777777" w:rsidR="002C6D6D" w:rsidRDefault="002C6D6D" w:rsidP="002C6D6D">
      <w:pPr>
        <w:pStyle w:val="Title"/>
        <w:ind w:left="2160"/>
        <w:jc w:val="left"/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401EA73D" w14:textId="1BF13D6D" w:rsidR="00C17659" w:rsidRPr="002C6D6D" w:rsidRDefault="002C6D6D" w:rsidP="002C6D6D">
      <w:pPr>
        <w:pStyle w:val="Title"/>
        <w:ind w:left="2160"/>
        <w:jc w:val="left"/>
        <w:rPr>
          <w:rFonts w:ascii="Adobe Gothic Std B" w:eastAsia="Adobe Gothic Std B" w:hAnsi="Adobe Gothic Std B"/>
          <w:b/>
          <w:bCs/>
          <w:color w:val="B14C1F"/>
        </w:rPr>
      </w:pPr>
      <w: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 xml:space="preserve">                                       </w:t>
      </w:r>
      <w:r w:rsidR="00C17659">
        <w:rPr>
          <w:noProof/>
        </w:rPr>
        <w:drawing>
          <wp:inline distT="0" distB="0" distL="0" distR="0" wp14:anchorId="3665ADFA" wp14:editId="75D02B9B">
            <wp:extent cx="2285714" cy="21904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94EA" w14:textId="2CBFA8F8" w:rsidR="00C17659" w:rsidRDefault="00C17659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4FC20843" w14:textId="61C3C7D5" w:rsidR="002C6D6D" w:rsidRDefault="002C6D6D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2ED619E3" w14:textId="66ABD555" w:rsidR="002C6D6D" w:rsidRDefault="002C6D6D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6923FCBC" w14:textId="77777777" w:rsidR="002C6D6D" w:rsidRDefault="002C6D6D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4517D955" w14:textId="77777777" w:rsidR="00C17659" w:rsidRPr="00972B23" w:rsidRDefault="00C17659" w:rsidP="00C17659">
      <w:pPr>
        <w:pStyle w:val="ListParagraph"/>
        <w:numPr>
          <w:ilvl w:val="0"/>
          <w:numId w:val="8"/>
        </w:numPr>
        <w:rPr>
          <w:rFonts w:ascii="Rockwell Extra Bold" w:eastAsia="Adobe Gothic Std B" w:hAnsi="Rockwell Extra Bold"/>
          <w:b/>
          <w:bCs/>
          <w:color w:val="B14C1F"/>
          <w:sz w:val="52"/>
          <w:szCs w:val="52"/>
        </w:rPr>
      </w:pPr>
      <w:r w:rsidRPr="00972B23"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 xml:space="preserve">THIS IS OUR CLG </w:t>
      </w:r>
      <w:proofErr w:type="gramStart"/>
      <w:r w:rsidRPr="00972B23"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>SIT</w:t>
      </w:r>
      <w: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>E :</w:t>
      </w:r>
      <w:proofErr w:type="gramEnd"/>
      <w: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>-</w:t>
      </w:r>
    </w:p>
    <w:p w14:paraId="3EF96354" w14:textId="77777777" w:rsidR="00C17659" w:rsidRPr="00972B23" w:rsidRDefault="00C17659" w:rsidP="00C17659">
      <w:pPr>
        <w:rPr>
          <w:rFonts w:ascii="Rockwell Extra Bold" w:eastAsia="Adobe Gothic Std B" w:hAnsi="Rockwell Extra Bold"/>
          <w:b/>
          <w:bCs/>
          <w:color w:val="B14C1F"/>
          <w:sz w:val="52"/>
          <w:szCs w:val="52"/>
        </w:rPr>
      </w:pPr>
      <w:r w:rsidRPr="00972B23">
        <w:rPr>
          <w:rFonts w:ascii="Rockwell Extra Bold" w:hAnsi="Rockwell Extra Bold" w:cstheme="minorHAnsi"/>
          <w:b/>
          <w:bCs/>
          <w:sz w:val="40"/>
          <w:szCs w:val="40"/>
        </w:rPr>
        <w:t>http://27.54.181.205/bmef/index.php</w:t>
      </w:r>
    </w:p>
    <w:p w14:paraId="00645201" w14:textId="77777777" w:rsidR="00C17659" w:rsidRPr="00972B23" w:rsidRDefault="00C17659" w:rsidP="00C17659">
      <w:pPr>
        <w:ind w:left="2160"/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23AAA497" w14:textId="77777777" w:rsidR="00C17659" w:rsidRDefault="00C17659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E25C6B4" wp14:editId="6FC3BB01">
            <wp:extent cx="6440805" cy="2981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71" cy="29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FF7C" w14:textId="77777777" w:rsidR="00C17659" w:rsidRDefault="00C17659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10EE1CFA" w14:textId="77777777" w:rsidR="00C17659" w:rsidRDefault="00C17659" w:rsidP="00C17659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19DA7000" w14:textId="0A4F1C04" w:rsidR="00C17659" w:rsidRDefault="00C17659" w:rsidP="00D435EB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17F28692" w14:textId="24A3B6DA" w:rsidR="00D435EB" w:rsidRDefault="00D435EB" w:rsidP="00D435EB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  <w: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  <w:t>2.</w:t>
      </w:r>
    </w:p>
    <w:p w14:paraId="37AA9B05" w14:textId="77777777" w:rsidR="002C6D6D" w:rsidRPr="00D435EB" w:rsidRDefault="002C6D6D" w:rsidP="00D435EB">
      <w:pPr>
        <w:rPr>
          <w:rFonts w:ascii="Adobe Gothic Std B" w:eastAsia="Adobe Gothic Std B" w:hAnsi="Adobe Gothic Std B"/>
          <w:b/>
          <w:bCs/>
          <w:color w:val="B14C1F"/>
          <w:sz w:val="52"/>
          <w:szCs w:val="52"/>
        </w:rPr>
      </w:pPr>
    </w:p>
    <w:p w14:paraId="6C0766EC" w14:textId="77777777" w:rsidR="00C17659" w:rsidRPr="00C41A0B" w:rsidRDefault="00C17659" w:rsidP="00C17659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  <w:proofErr w:type="gramStart"/>
      <w:r w:rsidRPr="00C41A0B">
        <w:rPr>
          <w:rFonts w:ascii="Rockwell Extra Bold" w:hAnsi="Rockwell Extra Bold"/>
          <w:sz w:val="36"/>
          <w:szCs w:val="36"/>
        </w:rPr>
        <w:t>Here ,</w:t>
      </w:r>
      <w:proofErr w:type="gramEnd"/>
    </w:p>
    <w:p w14:paraId="73044B0A" w14:textId="77777777" w:rsidR="00C17659" w:rsidRPr="00C41A0B" w:rsidRDefault="00C17659" w:rsidP="00C17659">
      <w:pPr>
        <w:rPr>
          <w:rFonts w:ascii="Rockwell Extra Bold" w:hAnsi="Rockwell Extra Bold"/>
          <w:sz w:val="36"/>
          <w:szCs w:val="36"/>
        </w:rPr>
      </w:pPr>
      <w:r w:rsidRPr="00C41A0B">
        <w:rPr>
          <w:rFonts w:ascii="Rockwell Extra Bold" w:hAnsi="Rockwell Extra Bold"/>
          <w:sz w:val="36"/>
          <w:szCs w:val="36"/>
        </w:rPr>
        <w:t>There is login page which required the username and password.</w:t>
      </w:r>
    </w:p>
    <w:p w14:paraId="06BFC0A3" w14:textId="77777777" w:rsidR="00C17659" w:rsidRPr="00C41A0B" w:rsidRDefault="00C17659" w:rsidP="00C17659">
      <w:pPr>
        <w:rPr>
          <w:rFonts w:ascii="Rockwell Extra Bold" w:hAnsi="Rockwell Extra Bold"/>
          <w:sz w:val="36"/>
          <w:szCs w:val="36"/>
        </w:rPr>
      </w:pPr>
      <w:r w:rsidRPr="00C41A0B">
        <w:rPr>
          <w:rFonts w:ascii="Rockwell Extra Bold" w:hAnsi="Rockwell Extra Bold"/>
          <w:sz w:val="36"/>
          <w:szCs w:val="36"/>
        </w:rPr>
        <w:t xml:space="preserve">Here we input the </w:t>
      </w:r>
      <w:proofErr w:type="spellStart"/>
      <w:r w:rsidRPr="00C41A0B">
        <w:rPr>
          <w:rFonts w:ascii="Rockwell Extra Bold" w:hAnsi="Rockwell Extra Bold"/>
          <w:sz w:val="36"/>
          <w:szCs w:val="36"/>
        </w:rPr>
        <w:t>sql</w:t>
      </w:r>
      <w:proofErr w:type="spellEnd"/>
      <w:r w:rsidRPr="00C41A0B">
        <w:rPr>
          <w:rFonts w:ascii="Rockwell Extra Bold" w:hAnsi="Rockwell Extra Bold"/>
          <w:sz w:val="36"/>
          <w:szCs w:val="36"/>
        </w:rPr>
        <w:t xml:space="preserve"> query in the username and we select the login as ADMIN.</w:t>
      </w:r>
    </w:p>
    <w:p w14:paraId="054DE664" w14:textId="77777777" w:rsidR="00C17659" w:rsidRPr="00C41A0B" w:rsidRDefault="00C17659" w:rsidP="00C17659">
      <w:pPr>
        <w:rPr>
          <w:rFonts w:ascii="Rockwell Extra Bold" w:hAnsi="Rockwell Extra Bold"/>
          <w:sz w:val="36"/>
          <w:szCs w:val="36"/>
        </w:rPr>
      </w:pPr>
    </w:p>
    <w:p w14:paraId="188C2E26" w14:textId="77777777" w:rsidR="00C17659" w:rsidRPr="00C41A0B" w:rsidRDefault="00C17659" w:rsidP="00C17659">
      <w:pPr>
        <w:rPr>
          <w:rFonts w:ascii="Rockwell Extra Bold" w:hAnsi="Rockwell Extra Bold"/>
          <w:sz w:val="36"/>
          <w:szCs w:val="36"/>
        </w:rPr>
      </w:pPr>
      <w:r w:rsidRPr="00C41A0B">
        <w:rPr>
          <w:rFonts w:ascii="Rockwell Extra Bold" w:hAnsi="Rockwell Extra Bold"/>
          <w:noProof/>
          <w:sz w:val="36"/>
          <w:szCs w:val="36"/>
        </w:rPr>
        <w:drawing>
          <wp:inline distT="0" distB="0" distL="0" distR="0" wp14:anchorId="5BD5392C" wp14:editId="7F68E726">
            <wp:extent cx="6143625" cy="1828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1489" w14:textId="77777777" w:rsidR="00C17659" w:rsidRPr="00C41A0B" w:rsidRDefault="00C17659" w:rsidP="00C17659">
      <w:pPr>
        <w:pStyle w:val="ListParagraph"/>
        <w:rPr>
          <w:rFonts w:ascii="Rockwell Extra Bold" w:hAnsi="Rockwell Extra Bold"/>
          <w:sz w:val="36"/>
          <w:szCs w:val="36"/>
        </w:rPr>
      </w:pPr>
      <w:r w:rsidRPr="00C41A0B">
        <w:rPr>
          <w:rFonts w:ascii="Rockwell Extra Bold" w:hAnsi="Rockwell Extra Bold"/>
          <w:sz w:val="36"/>
          <w:szCs w:val="36"/>
        </w:rPr>
        <w:lastRenderedPageBreak/>
        <w:t xml:space="preserve">Here the list of </w:t>
      </w:r>
      <w:proofErr w:type="spellStart"/>
      <w:r w:rsidRPr="00C41A0B">
        <w:rPr>
          <w:rFonts w:ascii="Rockwell Extra Bold" w:hAnsi="Rockwell Extra Bold"/>
          <w:sz w:val="36"/>
          <w:szCs w:val="36"/>
        </w:rPr>
        <w:t>sql</w:t>
      </w:r>
      <w:proofErr w:type="spellEnd"/>
      <w:r w:rsidRPr="00C41A0B">
        <w:rPr>
          <w:rFonts w:ascii="Rockwell Extra Bold" w:hAnsi="Rockwell Extra Bold"/>
          <w:sz w:val="36"/>
          <w:szCs w:val="36"/>
        </w:rPr>
        <w:t xml:space="preserve"> query which bypass the login page in </w:t>
      </w:r>
      <w:proofErr w:type="gramStart"/>
      <w:r w:rsidRPr="00C41A0B">
        <w:rPr>
          <w:rFonts w:ascii="Rockwell Extra Bold" w:hAnsi="Rockwell Extra Bold"/>
          <w:sz w:val="36"/>
          <w:szCs w:val="36"/>
        </w:rPr>
        <w:t>site:-</w:t>
      </w:r>
      <w:proofErr w:type="gramEnd"/>
    </w:p>
    <w:p w14:paraId="40C7B678" w14:textId="77777777" w:rsidR="00C17659" w:rsidRPr="00C41A0B" w:rsidRDefault="00C17659" w:rsidP="00C17659">
      <w:pPr>
        <w:pStyle w:val="ListParagraph"/>
        <w:rPr>
          <w:rFonts w:ascii="Rockwell Extra Bold" w:hAnsi="Rockwell Extra Bold"/>
          <w:sz w:val="36"/>
          <w:szCs w:val="36"/>
        </w:rPr>
      </w:pPr>
    </w:p>
    <w:p w14:paraId="48AFE63F" w14:textId="77777777" w:rsidR="00C17659" w:rsidRPr="00D435EB" w:rsidRDefault="00C17659" w:rsidP="00C17659">
      <w:pPr>
        <w:pStyle w:val="ListParagraph"/>
        <w:rPr>
          <w:rFonts w:ascii="Adobe Ming Std L" w:eastAsia="Adobe Ming Std L" w:hAnsi="Adobe Ming Std L"/>
          <w:sz w:val="36"/>
          <w:szCs w:val="36"/>
        </w:rPr>
      </w:pPr>
      <w:r w:rsidRPr="00C41A0B">
        <w:rPr>
          <w:rFonts w:ascii="Rockwell Extra Bold" w:hAnsi="Rockwell Extra Bold"/>
          <w:sz w:val="36"/>
          <w:szCs w:val="36"/>
        </w:rPr>
        <w:tab/>
      </w:r>
      <w:r w:rsidRPr="00C41A0B">
        <w:rPr>
          <w:rFonts w:ascii="Rockwell Extra Bold" w:hAnsi="Rockwell Extra Bold"/>
          <w:sz w:val="36"/>
          <w:szCs w:val="36"/>
        </w:rPr>
        <w:tab/>
      </w:r>
      <w:r w:rsidRPr="00D435EB">
        <w:rPr>
          <w:rFonts w:ascii="Adobe Ming Std L" w:eastAsia="Adobe Ming Std L" w:hAnsi="Adobe Ming Std L"/>
          <w:sz w:val="36"/>
          <w:szCs w:val="36"/>
        </w:rPr>
        <w:tab/>
        <w:t>'</w:t>
      </w:r>
      <w:proofErr w:type="gramStart"/>
      <w:r w:rsidRPr="00D435EB">
        <w:rPr>
          <w:rFonts w:ascii="Adobe Ming Std L" w:eastAsia="Adobe Ming Std L" w:hAnsi="Adobe Ming Std L"/>
          <w:sz w:val="36"/>
          <w:szCs w:val="36"/>
        </w:rPr>
        <w:t>or</w:t>
      </w:r>
      <w:proofErr w:type="gramEnd"/>
      <w:r w:rsidRPr="00D435EB">
        <w:rPr>
          <w:rFonts w:ascii="Adobe Ming Std L" w:eastAsia="Adobe Ming Std L" w:hAnsi="Adobe Ming Std L"/>
          <w:sz w:val="36"/>
          <w:szCs w:val="36"/>
        </w:rPr>
        <w:t xml:space="preserve"> 1=1#</w:t>
      </w:r>
    </w:p>
    <w:p w14:paraId="1F20D1C2" w14:textId="77777777" w:rsidR="00C17659" w:rsidRPr="00D435EB" w:rsidRDefault="00C17659" w:rsidP="00C17659">
      <w:pPr>
        <w:pStyle w:val="ListParagraph"/>
        <w:rPr>
          <w:rFonts w:ascii="Adobe Ming Std L" w:eastAsia="Adobe Ming Std L" w:hAnsi="Adobe Ming Std L"/>
          <w:sz w:val="36"/>
          <w:szCs w:val="36"/>
        </w:rPr>
      </w:pPr>
      <w:r w:rsidRPr="00D435EB">
        <w:rPr>
          <w:rFonts w:ascii="Adobe Ming Std L" w:eastAsia="Adobe Ming Std L" w:hAnsi="Adobe Ming Std L"/>
          <w:sz w:val="36"/>
          <w:szCs w:val="36"/>
        </w:rPr>
        <w:tab/>
      </w:r>
      <w:r w:rsidRPr="00D435EB">
        <w:rPr>
          <w:rFonts w:ascii="Adobe Ming Std L" w:eastAsia="Adobe Ming Std L" w:hAnsi="Adobe Ming Std L"/>
          <w:sz w:val="36"/>
          <w:szCs w:val="36"/>
        </w:rPr>
        <w:tab/>
      </w:r>
      <w:r w:rsidRPr="00D435EB">
        <w:rPr>
          <w:rFonts w:ascii="Adobe Ming Std L" w:eastAsia="Adobe Ming Std L" w:hAnsi="Adobe Ming Std L"/>
          <w:sz w:val="36"/>
          <w:szCs w:val="36"/>
        </w:rPr>
        <w:tab/>
        <w:t>admin' #</w:t>
      </w:r>
    </w:p>
    <w:p w14:paraId="491BD545" w14:textId="77777777" w:rsidR="00C17659" w:rsidRPr="00D435EB" w:rsidRDefault="00C17659" w:rsidP="00C17659">
      <w:pPr>
        <w:pStyle w:val="ListParagraph"/>
        <w:ind w:left="2160" w:firstLine="720"/>
        <w:rPr>
          <w:rFonts w:ascii="Adobe Ming Std L" w:eastAsia="Adobe Ming Std L" w:hAnsi="Adobe Ming Std L"/>
          <w:sz w:val="36"/>
          <w:szCs w:val="36"/>
        </w:rPr>
      </w:pPr>
      <w:r w:rsidRPr="00D435EB">
        <w:rPr>
          <w:rFonts w:ascii="Adobe Ming Std L" w:eastAsia="Adobe Ming Std L" w:hAnsi="Adobe Ming Std L"/>
          <w:sz w:val="36"/>
          <w:szCs w:val="36"/>
        </w:rPr>
        <w:t>'</w:t>
      </w:r>
      <w:proofErr w:type="gramStart"/>
      <w:r w:rsidRPr="00D435EB">
        <w:rPr>
          <w:rFonts w:ascii="Adobe Ming Std L" w:eastAsia="Adobe Ming Std L" w:hAnsi="Adobe Ming Std L"/>
          <w:sz w:val="36"/>
          <w:szCs w:val="36"/>
        </w:rPr>
        <w:t>or</w:t>
      </w:r>
      <w:proofErr w:type="gramEnd"/>
      <w:r w:rsidRPr="00D435EB">
        <w:rPr>
          <w:rFonts w:ascii="Adobe Ming Std L" w:eastAsia="Adobe Ming Std L" w:hAnsi="Adobe Ming Std L"/>
          <w:sz w:val="36"/>
          <w:szCs w:val="36"/>
        </w:rPr>
        <w:t xml:space="preserve"> 1=1 or ''='</w:t>
      </w:r>
    </w:p>
    <w:p w14:paraId="4BD19115" w14:textId="77777777" w:rsidR="00C17659" w:rsidRPr="00D435EB" w:rsidRDefault="00C17659" w:rsidP="00C17659">
      <w:pPr>
        <w:pStyle w:val="ListParagraph"/>
        <w:ind w:left="2160" w:firstLine="720"/>
        <w:rPr>
          <w:rFonts w:ascii="Adobe Ming Std L" w:eastAsia="Adobe Ming Std L" w:hAnsi="Adobe Ming Std L"/>
          <w:sz w:val="36"/>
          <w:szCs w:val="36"/>
        </w:rPr>
      </w:pPr>
      <w:r w:rsidRPr="00D435EB">
        <w:rPr>
          <w:rFonts w:ascii="Adobe Ming Std L" w:eastAsia="Adobe Ming Std L" w:hAnsi="Adobe Ming Std L"/>
          <w:sz w:val="36"/>
          <w:szCs w:val="36"/>
        </w:rPr>
        <w:t>'=' 'or' and '=' 'or'</w:t>
      </w:r>
    </w:p>
    <w:p w14:paraId="41B7A460" w14:textId="77777777" w:rsidR="00C17659" w:rsidRPr="00D435EB" w:rsidRDefault="00C17659" w:rsidP="00C17659">
      <w:pPr>
        <w:rPr>
          <w:rFonts w:ascii="Adobe Ming Std L" w:eastAsia="Adobe Ming Std L" w:hAnsi="Adobe Ming Std L"/>
          <w:b/>
          <w:bCs/>
          <w:color w:val="B14C1F"/>
          <w:sz w:val="36"/>
          <w:szCs w:val="36"/>
        </w:rPr>
      </w:pPr>
    </w:p>
    <w:p w14:paraId="69F81A91" w14:textId="77777777" w:rsidR="00D435EB" w:rsidRDefault="00D435EB" w:rsidP="00D435EB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</w:p>
    <w:p w14:paraId="5E5EBF59" w14:textId="77777777" w:rsidR="00D435EB" w:rsidRDefault="00D435EB" w:rsidP="00D435EB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</w:p>
    <w:p w14:paraId="172C6CE8" w14:textId="77777777" w:rsidR="00C17936" w:rsidRDefault="00D435EB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  <w: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  <w:t>3.</w:t>
      </w:r>
      <w:r w:rsidR="00C17659" w:rsidRPr="00D435EB"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  <w:t>WE ARE INTO THE ADMIN PAGE NOW</w:t>
      </w:r>
      <w:r w:rsidR="002D73DB"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  <w:t xml:space="preserve"> without username and passwo</w:t>
      </w:r>
      <w:r w:rsidR="00242D86"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  <w:t>rd.</w:t>
      </w:r>
    </w:p>
    <w:p w14:paraId="180272E9" w14:textId="77777777" w:rsidR="00242D86" w:rsidRDefault="00242D86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</w:p>
    <w:p w14:paraId="45658239" w14:textId="77777777" w:rsidR="00242D86" w:rsidRDefault="00242D86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</w:pPr>
    </w:p>
    <w:p w14:paraId="055E48C1" w14:textId="49A3C716" w:rsidR="00242D86" w:rsidRPr="002C6D6D" w:rsidRDefault="00242D86">
      <w:pPr>
        <w:rPr>
          <w:rFonts w:ascii="Rockwell Extra Bold" w:eastAsia="Adobe Gothic Std B" w:hAnsi="Rockwell Extra Bold"/>
          <w:b/>
          <w:bCs/>
          <w:color w:val="B14C1F"/>
          <w:sz w:val="36"/>
          <w:szCs w:val="36"/>
        </w:rPr>
        <w:sectPr w:rsidR="00242D86" w:rsidRPr="002C6D6D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2B1968AA" wp14:editId="074C4EC3">
            <wp:extent cx="6743700" cy="4667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A9FE" w14:textId="1FAC7819" w:rsidR="002C6D6D" w:rsidRPr="002C6D6D" w:rsidRDefault="002C6D6D" w:rsidP="002C6D6D">
      <w:pPr>
        <w:tabs>
          <w:tab w:val="left" w:pos="6615"/>
        </w:tabs>
      </w:pPr>
      <w:r>
        <w:lastRenderedPageBreak/>
        <w:tab/>
      </w:r>
    </w:p>
    <w:sectPr w:rsidR="002C6D6D" w:rsidRPr="002C6D6D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E2D89" w14:textId="77777777" w:rsidR="00655C77" w:rsidRDefault="00655C77" w:rsidP="006B633A">
      <w:r>
        <w:separator/>
      </w:r>
    </w:p>
  </w:endnote>
  <w:endnote w:type="continuationSeparator" w:id="0">
    <w:p w14:paraId="5BDA8E7C" w14:textId="77777777" w:rsidR="00655C77" w:rsidRDefault="00655C77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dobe Ming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D8CBF" w14:textId="77777777" w:rsidR="006B633A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B479F0FCCC2A4B4E9D9466114478BA86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35578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81828157573C44B58757CA2429E82684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6C63A" w14:textId="77777777" w:rsidR="00655C77" w:rsidRDefault="00655C77" w:rsidP="006B633A">
      <w:r>
        <w:separator/>
      </w:r>
    </w:p>
  </w:footnote>
  <w:footnote w:type="continuationSeparator" w:id="0">
    <w:p w14:paraId="4A71C585" w14:textId="77777777" w:rsidR="00655C77" w:rsidRDefault="00655C77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693300"/>
    <w:multiLevelType w:val="hybridMultilevel"/>
    <w:tmpl w:val="EDF42A10"/>
    <w:lvl w:ilvl="0" w:tplc="D51C40B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4729291">
    <w:abstractNumId w:val="1"/>
  </w:num>
  <w:num w:numId="2" w16cid:durableId="950935605">
    <w:abstractNumId w:val="5"/>
  </w:num>
  <w:num w:numId="3" w16cid:durableId="1053768187">
    <w:abstractNumId w:val="0"/>
  </w:num>
  <w:num w:numId="4" w16cid:durableId="593169620">
    <w:abstractNumId w:val="4"/>
  </w:num>
  <w:num w:numId="5" w16cid:durableId="999312314">
    <w:abstractNumId w:val="7"/>
  </w:num>
  <w:num w:numId="6" w16cid:durableId="863907616">
    <w:abstractNumId w:val="3"/>
  </w:num>
  <w:num w:numId="7" w16cid:durableId="1719548192">
    <w:abstractNumId w:val="2"/>
  </w:num>
  <w:num w:numId="8" w16cid:durableId="18894134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3E6402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12F8"/>
    <w:rsid w:val="002229EF"/>
    <w:rsid w:val="00231A3E"/>
    <w:rsid w:val="0023407A"/>
    <w:rsid w:val="00237098"/>
    <w:rsid w:val="0023776B"/>
    <w:rsid w:val="00242D86"/>
    <w:rsid w:val="002603A1"/>
    <w:rsid w:val="002658AD"/>
    <w:rsid w:val="00265965"/>
    <w:rsid w:val="0027432C"/>
    <w:rsid w:val="00276A77"/>
    <w:rsid w:val="0028344C"/>
    <w:rsid w:val="002A0E38"/>
    <w:rsid w:val="002A1D7C"/>
    <w:rsid w:val="002A63E8"/>
    <w:rsid w:val="002B1F43"/>
    <w:rsid w:val="002B548F"/>
    <w:rsid w:val="002C6D6D"/>
    <w:rsid w:val="002C7F0E"/>
    <w:rsid w:val="002D73DB"/>
    <w:rsid w:val="002E0886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774F9"/>
    <w:rsid w:val="00381902"/>
    <w:rsid w:val="003875EC"/>
    <w:rsid w:val="00396A0D"/>
    <w:rsid w:val="003A28F6"/>
    <w:rsid w:val="003A6140"/>
    <w:rsid w:val="003B1B45"/>
    <w:rsid w:val="003D2A97"/>
    <w:rsid w:val="003D3F30"/>
    <w:rsid w:val="003E6402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5C77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057E5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34C1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29B2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659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435E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55B69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CF0B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D7D31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4472C4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FFC000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D7D31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4472C4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ListParagraph">
    <w:name w:val="List Paragraph"/>
    <w:basedOn w:val="Normal"/>
    <w:uiPriority w:val="34"/>
    <w:qFormat/>
    <w:rsid w:val="00C17659"/>
    <w:pPr>
      <w:spacing w:after="160" w:line="256" w:lineRule="auto"/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hul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BD4068BC216469B910CC6E8823980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B73740-956B-4293-9BEB-71228AC3D2FF}"/>
      </w:docPartPr>
      <w:docPartBody>
        <w:p w:rsidR="00387763" w:rsidRDefault="00EB0BE2">
          <w:pPr>
            <w:pStyle w:val="0BD4068BC216469B910CC6E882398014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479F0FCCC2A4B4E9D9466114478BA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000CF-CA97-464C-B1AD-93D24440B68C}"/>
      </w:docPartPr>
      <w:docPartBody>
        <w:p w:rsidR="00387763" w:rsidRDefault="00EB0BE2">
          <w:pPr>
            <w:pStyle w:val="B479F0FCCC2A4B4E9D9466114478BA86"/>
          </w:pPr>
          <w:r w:rsidRPr="004048B0">
            <w:t>SUBHEADING</w:t>
          </w:r>
        </w:p>
      </w:docPartBody>
    </w:docPart>
    <w:docPart>
      <w:docPartPr>
        <w:name w:val="81828157573C44B58757CA2429E826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E9AA3B-6BCD-47F0-B980-0971BF39BE4C}"/>
      </w:docPartPr>
      <w:docPartBody>
        <w:p w:rsidR="00387763" w:rsidRDefault="00EB0BE2">
          <w:pPr>
            <w:pStyle w:val="81828157573C44B58757CA2429E82684"/>
          </w:pPr>
          <w:r w:rsidRPr="004048B0">
            <w:t>SUBHEADING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Adobe Ming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9465205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8C5"/>
    <w:rsid w:val="0021314B"/>
    <w:rsid w:val="00387763"/>
    <w:rsid w:val="005E38C5"/>
    <w:rsid w:val="00AA25AA"/>
    <w:rsid w:val="00EB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0BD4068BC216469B910CC6E882398014">
    <w:name w:val="0BD4068BC216469B910CC6E882398014"/>
  </w:style>
  <w:style w:type="paragraph" w:customStyle="1" w:styleId="B479F0FCCC2A4B4E9D9466114478BA86">
    <w:name w:val="B479F0FCCC2A4B4E9D9466114478BA86"/>
  </w:style>
  <w:style w:type="paragraph" w:customStyle="1" w:styleId="81828157573C44B58757CA2429E82684">
    <w:name w:val="81828157573C44B58757CA2429E82684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Io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6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2022-07-09T09:22:00Z</dcterms:created>
  <dcterms:modified xsi:type="dcterms:W3CDTF">2022-07-10T11:55:00Z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